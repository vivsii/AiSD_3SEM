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026C63" w:rsidRPr="00026C63">
        <w:rPr>
          <w:lang w:bidi="ru-RU"/>
        </w:rPr>
        <w:t>4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5A71B6" w:rsidRPr="005A71B6">
        <w:rPr>
          <w:lang w:bidi="ru-RU"/>
        </w:rPr>
        <w:t>Алгоритм Флойда-</w:t>
      </w:r>
      <w:r w:rsidR="005A71B6">
        <w:rPr>
          <w:lang w:bidi="ru-RU"/>
        </w:rPr>
        <w:t>Уоршелла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5A71B6" w:rsidRPr="005A71B6">
        <w:rPr>
          <w:sz w:val="24"/>
          <w:szCs w:val="24"/>
          <w:lang w:bidi="ru-RU"/>
        </w:rPr>
        <w:t>все</w:t>
      </w:r>
      <w:r w:rsidR="005A71B6">
        <w:rPr>
          <w:sz w:val="24"/>
          <w:szCs w:val="24"/>
          <w:lang w:bidi="ru-RU"/>
        </w:rPr>
        <w:t>х</w:t>
      </w:r>
      <w:r w:rsidR="005A71B6" w:rsidRPr="005A71B6">
        <w:rPr>
          <w:sz w:val="24"/>
          <w:szCs w:val="24"/>
          <w:lang w:bidi="ru-RU"/>
        </w:rPr>
        <w:t xml:space="preserve"> кратчайшие пути в орграфе, используя алгоритм Флойда</w:t>
      </w:r>
      <w:r w:rsidR="005A71B6">
        <w:rPr>
          <w:sz w:val="24"/>
          <w:szCs w:val="24"/>
          <w:lang w:bidi="ru-RU"/>
        </w:rPr>
        <w:t>-Уоршелла.</w:t>
      </w:r>
    </w:p>
    <w:p w:rsidR="008451C3" w:rsidRDefault="005A71B6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1A8C57CF" wp14:editId="257DE9B0">
            <wp:extent cx="4436110" cy="320986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90" cy="32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08" w:rsidRDefault="00A71C08" w:rsidP="00A71C08">
      <w:pPr>
        <w:ind w:left="360"/>
        <w:rPr>
          <w:lang w:val="ro-RO" w:bidi="ru-RU"/>
        </w:rPr>
      </w:pPr>
    </w:p>
    <w:p w:rsidR="00A71C08" w:rsidRPr="00A71C08" w:rsidRDefault="00A71C08" w:rsidP="00A71C08">
      <w:pPr>
        <w:ind w:left="360"/>
        <w:rPr>
          <w:lang w:val="ro-RO" w:bidi="ru-RU"/>
        </w:rPr>
      </w:pPr>
      <w:r w:rsidRPr="00A71C08">
        <w:rPr>
          <w:lang w:val="ro-RO" w:bidi="ru-RU"/>
        </w:rPr>
        <w:t>Строим матрицу  D</w:t>
      </w:r>
      <w:r w:rsidRPr="00A71C08">
        <w:rPr>
          <w:vertAlign w:val="subscript"/>
          <w:lang w:val="ro-RO" w:bidi="ru-RU"/>
        </w:rPr>
        <w:t>0</w:t>
      </w:r>
      <w:r w:rsidRPr="00A71C08">
        <w:rPr>
          <w:lang w:val="ro-RO" w:bidi="ru-RU"/>
        </w:rPr>
        <w:t xml:space="preserve"> = C  (матрица кратчайших путей между вершинами без промежуточных вершин).</w:t>
      </w:r>
    </w:p>
    <w:p w:rsidR="00E81455" w:rsidRDefault="005A71B6" w:rsidP="00947BE4">
      <w:pPr>
        <w:rPr>
          <w:lang w:val="ro-RO" w:bidi="ru-RU"/>
        </w:rPr>
      </w:pPr>
      <w:r>
        <w:rPr>
          <w:noProof/>
        </w:rPr>
        <w:lastRenderedPageBreak/>
        <w:drawing>
          <wp:inline distT="0" distB="0" distL="0" distR="0" wp14:anchorId="3E41C1D9" wp14:editId="4D3AF63F">
            <wp:extent cx="4714875" cy="36429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57" r="17737"/>
                    <a:stretch/>
                  </pic:blipFill>
                  <pic:spPr bwMode="auto">
                    <a:xfrm>
                      <a:off x="0" y="0"/>
                      <a:ext cx="4714875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08" w:rsidRDefault="00A71C08" w:rsidP="00947BE4">
      <w:pPr>
        <w:rPr>
          <w:lang w:val="ro-RO" w:bidi="ru-RU"/>
        </w:rPr>
      </w:pPr>
    </w:p>
    <w:p w:rsidR="00D40ED6" w:rsidRDefault="00D40ED6" w:rsidP="00947BE4">
      <w:pPr>
        <w:rPr>
          <w:lang w:val="ro-RO" w:bidi="ru-RU"/>
        </w:rPr>
      </w:pPr>
    </w:p>
    <w:p w:rsidR="00D40ED6" w:rsidRDefault="00D40ED6" w:rsidP="00947BE4">
      <w:pPr>
        <w:rPr>
          <w:lang w:val="ro-RO" w:bidi="ru-RU"/>
        </w:rPr>
      </w:pPr>
    </w:p>
    <w:p w:rsidR="00A71C08" w:rsidRDefault="00D40ED6">
      <w:pPr>
        <w:rPr>
          <w:lang w:bidi="ru-RU"/>
        </w:rPr>
      </w:pPr>
      <w:r>
        <w:rPr>
          <w:lang w:bidi="ru-RU"/>
        </w:rPr>
        <w:t>В качестве самопроверки, п</w:t>
      </w:r>
      <w:bookmarkStart w:id="1" w:name="_GoBack"/>
      <w:bookmarkEnd w:id="1"/>
      <w:r w:rsidR="00A71C08">
        <w:rPr>
          <w:lang w:bidi="ru-RU"/>
        </w:rPr>
        <w:t xml:space="preserve">осле всех вычислений должны получиться такие </w:t>
      </w:r>
      <w:r w:rsidR="00685F0B">
        <w:rPr>
          <w:lang w:bidi="ru-RU"/>
        </w:rPr>
        <w:t>матрицы:</w:t>
      </w:r>
    </w:p>
    <w:p w:rsidR="00685F0B" w:rsidRP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D</w:t>
      </w:r>
    </w:p>
    <w:p w:rsidR="00685F0B" w:rsidRDefault="00685F0B">
      <w:pPr>
        <w:rPr>
          <w:lang w:bidi="ru-RU"/>
        </w:rPr>
      </w:pPr>
      <w:r>
        <w:rPr>
          <w:noProof/>
        </w:rPr>
        <w:drawing>
          <wp:inline distT="0" distB="0" distL="0" distR="0" wp14:anchorId="49068937" wp14:editId="766334FB">
            <wp:extent cx="3283688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465" cy="13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S</w:t>
      </w:r>
    </w:p>
    <w:p w:rsidR="00685F0B" w:rsidRPr="00685F0B" w:rsidRDefault="00685F0B">
      <w:pPr>
        <w:rPr>
          <w:lang w:val="en-US" w:bidi="ru-RU"/>
        </w:rPr>
      </w:pPr>
      <w:r>
        <w:rPr>
          <w:noProof/>
        </w:rPr>
        <w:drawing>
          <wp:inline distT="0" distB="0" distL="0" distR="0" wp14:anchorId="52E60BAD" wp14:editId="47B638B8">
            <wp:extent cx="3283585" cy="1301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45" cy="13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0B" w:rsidRPr="00685F0B" w:rsidSect="00BD0B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5B5" w:rsidRDefault="006D05B5">
      <w:pPr>
        <w:spacing w:line="240" w:lineRule="auto"/>
      </w:pPr>
      <w:r>
        <w:separator/>
      </w:r>
    </w:p>
  </w:endnote>
  <w:endnote w:type="continuationSeparator" w:id="0">
    <w:p w:rsidR="006D05B5" w:rsidRDefault="006D05B5">
      <w:pPr>
        <w:spacing w:line="240" w:lineRule="auto"/>
      </w:pPr>
      <w:r>
        <w:continuationSeparator/>
      </w:r>
    </w:p>
  </w:endnote>
  <w:endnote w:type="continuationNotice" w:id="1">
    <w:p w:rsidR="006D05B5" w:rsidRDefault="006D05B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5B5" w:rsidRDefault="006D05B5">
      <w:pPr>
        <w:spacing w:line="240" w:lineRule="auto"/>
      </w:pPr>
      <w:r>
        <w:separator/>
      </w:r>
    </w:p>
  </w:footnote>
  <w:footnote w:type="continuationSeparator" w:id="0">
    <w:p w:rsidR="006D05B5" w:rsidRDefault="006D05B5">
      <w:pPr>
        <w:spacing w:line="240" w:lineRule="auto"/>
      </w:pPr>
      <w:r>
        <w:continuationSeparator/>
      </w:r>
    </w:p>
  </w:footnote>
  <w:footnote w:type="continuationNotice" w:id="1">
    <w:p w:rsidR="006D05B5" w:rsidRDefault="006D05B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05B5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D10CC6"/>
    <w:rsid w:val="00D30B81"/>
    <w:rsid w:val="00D3649E"/>
    <w:rsid w:val="00D40ED6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3886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F3C6-981F-44BA-AAA4-183A7781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2022-09-30T06:56:00Z</dcterms:created>
  <dcterms:modified xsi:type="dcterms:W3CDTF">2023-09-19T14:36:00Z</dcterms:modified>
</cp:coreProperties>
</file>